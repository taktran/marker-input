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454" w:rsidRDefault="00F74454" w:rsidP="002D6816">
      <w:pPr>
        <w:pStyle w:val="Heading1"/>
      </w:pPr>
      <w:r>
        <w:t>An assessment</w:t>
      </w:r>
    </w:p>
    <w:p w:rsidR="00F74454" w:rsidRDefault="00F74454">
      <w:r>
        <w:t>Student ID: 123456</w:t>
      </w:r>
    </w:p>
    <w:p w:rsidR="00F74454" w:rsidRDefault="00F74454">
      <w:r>
        <w:t>Mark: 79</w:t>
      </w:r>
    </w:p>
    <w:p w:rsidR="00F74454" w:rsidRDefault="00F74454"/>
    <w:p w:rsidR="00F74454" w:rsidRPr="002D6816" w:rsidRDefault="00F74454">
      <w:r w:rsidRPr="002D6816">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74454" w:rsidRDefault="00F74454"/>
    <w:p w:rsidR="00F74454" w:rsidRDefault="00F74454">
      <w:r w:rsidRPr="002D6816">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74454" w:rsidRDefault="00F74454"/>
    <w:p w:rsidR="00F74454" w:rsidRPr="002D6816" w:rsidRDefault="00F74454">
      <w:r w:rsidRPr="002D6816">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74454" w:rsidRDefault="00F74454"/>
    <w:p w:rsidR="00F74454" w:rsidRDefault="00F74454"/>
    <w:sectPr w:rsidR="00F74454" w:rsidSect="00F744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6816"/>
    <w:rsid w:val="002D6816"/>
    <w:rsid w:val="00387F06"/>
    <w:rsid w:val="00615FDD"/>
    <w:rsid w:val="00F7445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2D681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350"/>
    <w:rPr>
      <w:rFonts w:asciiTheme="majorHAnsi" w:eastAsiaTheme="majorEastAsia" w:hAnsiTheme="majorHAnsi" w:cstheme="majorBidi"/>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207</Words>
  <Characters>1181</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assessment</dc:title>
  <dc:subject/>
  <dc:creator>User</dc:creator>
  <cp:keywords/>
  <dc:description/>
  <cp:lastModifiedBy>User</cp:lastModifiedBy>
  <cp:revision>2</cp:revision>
  <dcterms:created xsi:type="dcterms:W3CDTF">2013-03-05T02:05:00Z</dcterms:created>
  <dcterms:modified xsi:type="dcterms:W3CDTF">2013-03-05T02:06:00Z</dcterms:modified>
</cp:coreProperties>
</file>